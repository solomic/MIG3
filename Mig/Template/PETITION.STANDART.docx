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306726" w:rsidRDefault="00571090" w:rsidP="00E35D09">
            <w:pPr>
              <w:jc w:val="center"/>
              <w:rPr>
                <w:b/>
                <w:szCs w:val="28"/>
              </w:rPr>
            </w:pPr>
            <w:bookmarkStart w:id="0" w:name="_GoBack"/>
            <w:bookmarkEnd w:id="0"/>
            <w:r w:rsidRPr="00FD03D6">
              <w:rPr>
                <w:b/>
                <w:szCs w:val="28"/>
              </w:rPr>
              <w:t>Министерство образования и науки</w:t>
            </w:r>
          </w:p>
          <w:p w:rsidR="00571090" w:rsidRPr="00FD03D6" w:rsidRDefault="00571090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Р</w:t>
            </w:r>
            <w:r w:rsidR="00306726">
              <w:rPr>
                <w:b/>
                <w:szCs w:val="28"/>
              </w:rPr>
              <w:t xml:space="preserve">оссийской </w:t>
            </w:r>
            <w:r w:rsidRPr="00FD03D6">
              <w:rPr>
                <w:b/>
                <w:szCs w:val="28"/>
              </w:rPr>
              <w:t>Ф</w:t>
            </w:r>
            <w:r w:rsidR="00306726">
              <w:rPr>
                <w:b/>
                <w:szCs w:val="28"/>
              </w:rPr>
              <w:t>едерации</w:t>
            </w:r>
          </w:p>
          <w:p w:rsidR="00386338" w:rsidRPr="00FD03D6" w:rsidRDefault="004E6207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="00C40DE0"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="00C40DE0" w:rsidRPr="00FD03D6">
              <w:rPr>
                <w:sz w:val="20"/>
                <w:szCs w:val="22"/>
              </w:rPr>
              <w:t>образовательное</w:t>
            </w:r>
            <w:r w:rsidR="00386338" w:rsidRPr="00FD03D6">
              <w:rPr>
                <w:sz w:val="20"/>
                <w:szCs w:val="22"/>
              </w:rPr>
              <w:t xml:space="preserve"> </w:t>
            </w:r>
            <w:r w:rsidR="00C40DE0" w:rsidRPr="00FD03D6">
              <w:rPr>
                <w:sz w:val="20"/>
                <w:szCs w:val="22"/>
              </w:rPr>
              <w:t>учреждение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C40DE0" w:rsidRDefault="001D6345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(ВлГУ)</w:t>
            </w:r>
          </w:p>
          <w:p w:rsidR="003F2D1D" w:rsidRDefault="003F2D1D" w:rsidP="00E35D0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1D6345" w:rsidRPr="00D62F39" w:rsidRDefault="003F2D1D" w:rsidP="00E35D09">
            <w:pPr>
              <w:jc w:val="center"/>
              <w:rPr>
                <w:sz w:val="20"/>
                <w:szCs w:val="22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C40DE0" w:rsidRPr="00E37453" w:rsidRDefault="00C40DE0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E37453">
              <w:rPr>
                <w:sz w:val="20"/>
                <w:szCs w:val="22"/>
              </w:rPr>
              <w:t xml:space="preserve">. (4922) </w:t>
            </w:r>
            <w:r w:rsidR="001B1AB1" w:rsidRPr="00E37453">
              <w:rPr>
                <w:sz w:val="20"/>
                <w:szCs w:val="22"/>
              </w:rPr>
              <w:t>479883</w:t>
            </w:r>
            <w:r w:rsidR="00C82C07">
              <w:rPr>
                <w:sz w:val="20"/>
                <w:szCs w:val="22"/>
              </w:rPr>
              <w:t>, 477683</w:t>
            </w:r>
          </w:p>
          <w:p w:rsidR="00C40DE0" w:rsidRPr="003F2D1D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  <w:lang w:val="de-DE"/>
              </w:rPr>
              <w:t>e</w:t>
            </w:r>
            <w:r w:rsidRPr="00E37453">
              <w:rPr>
                <w:sz w:val="20"/>
                <w:szCs w:val="22"/>
              </w:rPr>
              <w:t>-</w:t>
            </w:r>
            <w:r w:rsidRPr="00FD03D6">
              <w:rPr>
                <w:sz w:val="20"/>
                <w:szCs w:val="22"/>
                <w:lang w:val="de-DE"/>
              </w:rPr>
              <w:t>m</w:t>
            </w:r>
            <w:r w:rsidR="00335348" w:rsidRPr="00FD03D6">
              <w:rPr>
                <w:sz w:val="20"/>
                <w:szCs w:val="22"/>
                <w:lang w:val="de-DE"/>
              </w:rPr>
              <w:t>a</w:t>
            </w:r>
            <w:r w:rsidRPr="00FD03D6">
              <w:rPr>
                <w:sz w:val="20"/>
                <w:szCs w:val="22"/>
                <w:lang w:val="de-DE"/>
              </w:rPr>
              <w:t>il</w:t>
            </w:r>
            <w:r w:rsidRPr="00E37453">
              <w:rPr>
                <w:sz w:val="20"/>
                <w:szCs w:val="22"/>
              </w:rPr>
              <w:t xml:space="preserve">: 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interc</w:t>
            </w:r>
            <w:r w:rsidR="003F2D1D" w:rsidRPr="00E37453">
              <w:rPr>
                <w:sz w:val="20"/>
                <w:szCs w:val="22"/>
                <w:u w:val="single"/>
              </w:rPr>
              <w:t>.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dpt</w:t>
            </w:r>
            <w:r w:rsidR="003F2D1D" w:rsidRPr="00E37453">
              <w:rPr>
                <w:sz w:val="20"/>
                <w:szCs w:val="22"/>
                <w:u w:val="single"/>
              </w:rPr>
              <w:t>@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gmail</w:t>
            </w:r>
            <w:r w:rsidR="003F2D1D" w:rsidRPr="00E37453">
              <w:rPr>
                <w:sz w:val="20"/>
                <w:szCs w:val="22"/>
                <w:u w:val="single"/>
              </w:rPr>
              <w:t>.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com</w:t>
            </w:r>
          </w:p>
          <w:p w:rsidR="00C40DE0" w:rsidRPr="00E4639B" w:rsidRDefault="001D7937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ru-RU"/>
              </w:rPr>
            </w:pPr>
            <w:r w:rsidRPr="00E4639B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10160" t="18415" r="9525" b="10160"/>
                      <wp:wrapNone/>
                      <wp:docPr id="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1086D" id="Line 8" o:spid="_x0000_s1026" style="position:absolute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" strokeweight="1.5pt"/>
                  </w:pict>
                </mc:Fallback>
              </mc:AlternateContent>
            </w:r>
          </w:p>
          <w:p w:rsidR="00C40DE0" w:rsidRPr="00E4639B" w:rsidRDefault="001D7937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E4639B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10160" t="8890" r="9525" b="1016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3741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Q7EwIAACg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AtQk&#10;OxMCAAAoBAAADgAAAAAAAAAAAAAAAAAuAgAAZHJzL2Uyb0RvYy54bWxQSwECLQAUAAYACAAAACEA&#10;K3mXydwAAAAJAQAADwAAAAAAAAAAAAAAAABtBAAAZHJzL2Rvd25yZXYueG1sUEsFBgAAAAAEAAQA&#10;8wAAAHYFAAAAAA==&#10;"/>
                  </w:pict>
                </mc:Fallback>
              </mc:AlternateContent>
            </w:r>
            <w:r w:rsidRPr="00E4639B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10160" t="8890" r="8890" b="1016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326DC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B3CgN8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C40DE0" w:rsidRPr="00E4639B">
              <w:rPr>
                <w:sz w:val="24"/>
                <w:szCs w:val="22"/>
                <w:lang w:val="ru-RU"/>
              </w:rPr>
              <w:t xml:space="preserve">На   № </w:t>
            </w:r>
            <w:r w:rsidR="00684845" w:rsidRPr="00E4639B">
              <w:rPr>
                <w:sz w:val="24"/>
                <w:szCs w:val="22"/>
                <w:lang w:val="ru-RU"/>
              </w:rPr>
              <w:t xml:space="preserve">  </w:t>
            </w:r>
            <w:r w:rsidR="004642A3" w:rsidRPr="00E4639B">
              <w:rPr>
                <w:sz w:val="24"/>
                <w:szCs w:val="22"/>
                <w:lang w:val="ru-RU"/>
              </w:rPr>
              <w:t xml:space="preserve">                   </w:t>
            </w:r>
            <w:r w:rsidR="00684845" w:rsidRPr="00E4639B">
              <w:rPr>
                <w:sz w:val="24"/>
                <w:szCs w:val="22"/>
                <w:lang w:val="ru-RU"/>
              </w:rPr>
              <w:t xml:space="preserve">  </w:t>
            </w:r>
            <w:r w:rsidR="009821C2" w:rsidRPr="00E4639B">
              <w:rPr>
                <w:sz w:val="24"/>
                <w:szCs w:val="22"/>
                <w:lang w:val="ru-RU"/>
              </w:rPr>
              <w:t xml:space="preserve">       </w:t>
            </w:r>
            <w:r w:rsidR="00C40DE0" w:rsidRPr="00E4639B">
              <w:rPr>
                <w:sz w:val="24"/>
                <w:szCs w:val="22"/>
                <w:lang w:val="ru-RU"/>
              </w:rPr>
              <w:t>от</w:t>
            </w:r>
            <w:r w:rsidR="001C3CC4" w:rsidRPr="00E4639B">
              <w:rPr>
                <w:sz w:val="24"/>
                <w:szCs w:val="22"/>
                <w:lang w:val="ru-RU"/>
              </w:rPr>
              <w:t xml:space="preserve">  </w:t>
            </w:r>
            <w:r w:rsidR="00684845" w:rsidRPr="00E4639B">
              <w:rPr>
                <w:sz w:val="24"/>
                <w:szCs w:val="22"/>
                <w:lang w:val="ru-RU"/>
              </w:rPr>
              <w:t xml:space="preserve">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950F6D" w:rsidRDefault="00950F6D" w:rsidP="00950F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E913F1" w:rsidRPr="00E913F1" w:rsidRDefault="00950F6D" w:rsidP="00950F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E913F1" w:rsidRPr="00B54DFB" w:rsidRDefault="00E913F1" w:rsidP="000C4E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(ВлГУ)</w:t>
      </w:r>
      <w:r w:rsidR="00F80E51">
        <w:rPr>
          <w:sz w:val="28"/>
          <w:szCs w:val="28"/>
        </w:rPr>
        <w:t xml:space="preserve"> ходатайствует о </w:t>
      </w:r>
      <w:bookmarkStart w:id="1" w:name="change"/>
      <w:r w:rsidR="00F17519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change</w:t>
      </w:r>
      <w:r w:rsidR="00F17519" w:rsidRPr="00B54DFB">
        <w:rPr>
          <w:sz w:val="28"/>
          <w:szCs w:val="28"/>
        </w:rPr>
        <w:t>&gt;</w:t>
      </w:r>
      <w:bookmarkEnd w:id="1"/>
      <w:r w:rsidR="00D6583C">
        <w:rPr>
          <w:sz w:val="28"/>
          <w:szCs w:val="28"/>
        </w:rPr>
        <w:t xml:space="preserve"> на миграционный учет</w:t>
      </w:r>
      <w:r w:rsidR="00225292">
        <w:rPr>
          <w:sz w:val="28"/>
          <w:szCs w:val="28"/>
        </w:rPr>
        <w:t xml:space="preserve"> </w:t>
      </w:r>
      <w:bookmarkStart w:id="2" w:name="gr"/>
      <w:r w:rsidR="00F17519">
        <w:rPr>
          <w:sz w:val="28"/>
          <w:szCs w:val="28"/>
        </w:rPr>
        <w:t>&lt;g</w:t>
      </w:r>
      <w:r w:rsidR="00F17519">
        <w:rPr>
          <w:sz w:val="28"/>
          <w:szCs w:val="28"/>
          <w:lang w:val="en-US"/>
        </w:rPr>
        <w:t>r</w:t>
      </w:r>
      <w:r w:rsidR="00F17519" w:rsidRPr="006D3F4C">
        <w:rPr>
          <w:sz w:val="28"/>
          <w:szCs w:val="28"/>
        </w:rPr>
        <w:t>&gt;</w:t>
      </w:r>
      <w:bookmarkEnd w:id="2"/>
      <w:r w:rsidR="00F17519" w:rsidRPr="00FF5AF4">
        <w:rPr>
          <w:sz w:val="28"/>
          <w:szCs w:val="28"/>
        </w:rPr>
        <w:t xml:space="preserve"> </w:t>
      </w:r>
      <w:bookmarkStart w:id="3" w:name="nationality"/>
      <w:r w:rsidR="00F17519" w:rsidRPr="001C5253">
        <w:rPr>
          <w:color w:val="FF0000"/>
          <w:sz w:val="28"/>
          <w:szCs w:val="28"/>
        </w:rPr>
        <w:t>&lt;</w:t>
      </w:r>
      <w:r w:rsidR="00F17519" w:rsidRPr="001C5253">
        <w:rPr>
          <w:color w:val="FF0000"/>
          <w:sz w:val="28"/>
          <w:szCs w:val="28"/>
          <w:lang w:val="en-US"/>
        </w:rPr>
        <w:t>nationality</w:t>
      </w:r>
      <w:r w:rsidR="00F17519" w:rsidRPr="001C5253">
        <w:rPr>
          <w:color w:val="FF0000"/>
          <w:sz w:val="28"/>
          <w:szCs w:val="28"/>
        </w:rPr>
        <w:t>&gt;</w:t>
      </w:r>
      <w:bookmarkEnd w:id="3"/>
      <w:r w:rsidR="003F2D1D" w:rsidRPr="00F02D90">
        <w:rPr>
          <w:sz w:val="28"/>
          <w:szCs w:val="28"/>
        </w:rPr>
        <w:t>,</w:t>
      </w:r>
      <w:r w:rsidR="00225292">
        <w:rPr>
          <w:sz w:val="28"/>
          <w:szCs w:val="28"/>
        </w:rPr>
        <w:t xml:space="preserve"> </w:t>
      </w:r>
      <w:bookmarkStart w:id="4" w:name="fio"/>
      <w:r w:rsidR="00F17519" w:rsidRPr="00B54DFB">
        <w:rPr>
          <w:b/>
          <w:sz w:val="28"/>
          <w:szCs w:val="28"/>
        </w:rPr>
        <w:t>&lt;</w:t>
      </w:r>
      <w:r w:rsidR="00F17519">
        <w:rPr>
          <w:b/>
          <w:sz w:val="28"/>
          <w:szCs w:val="28"/>
          <w:lang w:val="en-US"/>
        </w:rPr>
        <w:t>fio</w:t>
      </w:r>
      <w:r w:rsidR="00F17519" w:rsidRPr="00B54DFB">
        <w:rPr>
          <w:b/>
          <w:sz w:val="28"/>
          <w:szCs w:val="28"/>
        </w:rPr>
        <w:t>&gt;</w:t>
      </w:r>
      <w:bookmarkEnd w:id="4"/>
      <w:r w:rsidR="00F17519">
        <w:rPr>
          <w:sz w:val="28"/>
          <w:szCs w:val="28"/>
        </w:rPr>
        <w:t>,</w:t>
      </w:r>
      <w:r w:rsidR="00F17519" w:rsidRPr="00F02D90">
        <w:rPr>
          <w:sz w:val="28"/>
          <w:szCs w:val="28"/>
        </w:rPr>
        <w:t xml:space="preserve"> </w:t>
      </w:r>
      <w:bookmarkStart w:id="5" w:name="birthday"/>
      <w:r w:rsidR="00F17519" w:rsidRPr="00B54DFB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birthday</w:t>
      </w:r>
      <w:r w:rsidR="00F17519" w:rsidRPr="00B54DFB">
        <w:rPr>
          <w:sz w:val="28"/>
          <w:szCs w:val="28"/>
        </w:rPr>
        <w:t>&gt;</w:t>
      </w:r>
      <w:bookmarkEnd w:id="5"/>
      <w:r w:rsidR="00F17519">
        <w:rPr>
          <w:sz w:val="28"/>
          <w:szCs w:val="28"/>
        </w:rPr>
        <w:t xml:space="preserve"> </w:t>
      </w:r>
      <w:r w:rsidR="00F17519" w:rsidRPr="00F02D90">
        <w:rPr>
          <w:sz w:val="28"/>
          <w:szCs w:val="28"/>
        </w:rPr>
        <w:t xml:space="preserve">г.р., </w:t>
      </w:r>
      <w:bookmarkStart w:id="6" w:name="ser"/>
      <w:bookmarkStart w:id="7" w:name="dul_type"/>
      <w:r w:rsidR="00DC1249" w:rsidRPr="00DC1249">
        <w:rPr>
          <w:sz w:val="28"/>
          <w:szCs w:val="28"/>
        </w:rPr>
        <w:t>&lt;</w:t>
      </w:r>
      <w:r w:rsidR="00DC1249" w:rsidRPr="00997F17">
        <w:rPr>
          <w:sz w:val="28"/>
          <w:szCs w:val="28"/>
        </w:rPr>
        <w:t>dul_type</w:t>
      </w:r>
      <w:r w:rsidR="00DC1249" w:rsidRPr="00DC1249">
        <w:rPr>
          <w:sz w:val="28"/>
          <w:szCs w:val="28"/>
        </w:rPr>
        <w:t>&gt;</w:t>
      </w:r>
      <w:bookmarkEnd w:id="6"/>
      <w:bookmarkEnd w:id="7"/>
      <w:r w:rsidR="00DC1249" w:rsidRPr="00DC1249">
        <w:rPr>
          <w:sz w:val="28"/>
          <w:szCs w:val="28"/>
        </w:rPr>
        <w:t xml:space="preserve"> </w:t>
      </w:r>
      <w:bookmarkStart w:id="8" w:name="dul_ser"/>
      <w:r w:rsidR="00DC1249" w:rsidRPr="00DC1249">
        <w:rPr>
          <w:sz w:val="28"/>
          <w:szCs w:val="28"/>
        </w:rPr>
        <w:t>&lt;</w:t>
      </w:r>
      <w:r w:rsidR="00DC1249" w:rsidRPr="00997F17">
        <w:rPr>
          <w:sz w:val="28"/>
          <w:szCs w:val="28"/>
        </w:rPr>
        <w:t>dul</w:t>
      </w:r>
      <w:r w:rsidR="00DC1249" w:rsidRPr="00DC1249">
        <w:rPr>
          <w:sz w:val="28"/>
          <w:szCs w:val="28"/>
        </w:rPr>
        <w:t>_</w:t>
      </w:r>
      <w:r w:rsidR="00DC1249" w:rsidRPr="00997F17">
        <w:rPr>
          <w:sz w:val="28"/>
          <w:szCs w:val="28"/>
        </w:rPr>
        <w:t>ser</w:t>
      </w:r>
      <w:r w:rsidR="00DC1249" w:rsidRPr="00DC1249">
        <w:rPr>
          <w:sz w:val="28"/>
          <w:szCs w:val="28"/>
        </w:rPr>
        <w:t>&gt;</w:t>
      </w:r>
      <w:bookmarkEnd w:id="8"/>
      <w:r w:rsidR="00F17519" w:rsidRPr="00997F17">
        <w:rPr>
          <w:sz w:val="28"/>
          <w:szCs w:val="28"/>
        </w:rPr>
        <w:t xml:space="preserve"> </w:t>
      </w:r>
      <w:bookmarkStart w:id="9" w:name="dul_num"/>
      <w:r w:rsidR="00DC1249" w:rsidRPr="00997F17">
        <w:rPr>
          <w:sz w:val="28"/>
          <w:szCs w:val="28"/>
        </w:rPr>
        <w:t>&lt;dul_num&gt;</w:t>
      </w:r>
      <w:bookmarkEnd w:id="9"/>
      <w:r w:rsidR="00F17519" w:rsidRPr="00997F17">
        <w:rPr>
          <w:sz w:val="28"/>
          <w:szCs w:val="28"/>
        </w:rPr>
        <w:t xml:space="preserve"> </w:t>
      </w:r>
      <w:r w:rsidR="00F17519">
        <w:rPr>
          <w:sz w:val="28"/>
          <w:szCs w:val="28"/>
        </w:rPr>
        <w:t xml:space="preserve">от </w:t>
      </w:r>
      <w:bookmarkStart w:id="10" w:name="dul_issue"/>
      <w:r w:rsidR="00DC1249" w:rsidRPr="00DC1249">
        <w:rPr>
          <w:sz w:val="28"/>
          <w:szCs w:val="28"/>
        </w:rPr>
        <w:t>&lt;</w:t>
      </w:r>
      <w:r w:rsidR="00DC1249" w:rsidRPr="00997F17">
        <w:rPr>
          <w:sz w:val="28"/>
          <w:szCs w:val="28"/>
        </w:rPr>
        <w:t>dul</w:t>
      </w:r>
      <w:r w:rsidR="00DC1249" w:rsidRPr="00DC1249">
        <w:rPr>
          <w:sz w:val="28"/>
          <w:szCs w:val="28"/>
        </w:rPr>
        <w:t>_</w:t>
      </w:r>
      <w:r w:rsidR="00DC1249" w:rsidRPr="00997F17">
        <w:rPr>
          <w:sz w:val="28"/>
          <w:szCs w:val="28"/>
        </w:rPr>
        <w:t>issue</w:t>
      </w:r>
      <w:r w:rsidR="00DC1249" w:rsidRPr="00DC1249">
        <w:rPr>
          <w:sz w:val="28"/>
          <w:szCs w:val="28"/>
        </w:rPr>
        <w:t>&gt;</w:t>
      </w:r>
      <w:bookmarkEnd w:id="10"/>
      <w:r w:rsidR="00F17519">
        <w:rPr>
          <w:sz w:val="28"/>
          <w:szCs w:val="28"/>
        </w:rPr>
        <w:t xml:space="preserve"> г.</w:t>
      </w:r>
      <w:r w:rsidR="00F17519" w:rsidRPr="00F02D90">
        <w:rPr>
          <w:sz w:val="28"/>
          <w:szCs w:val="28"/>
        </w:rPr>
        <w:t>, на срок до</w:t>
      </w:r>
      <w:r w:rsidR="00F17519">
        <w:rPr>
          <w:sz w:val="28"/>
          <w:szCs w:val="28"/>
        </w:rPr>
        <w:t xml:space="preserve"> </w:t>
      </w:r>
      <w:bookmarkStart w:id="11" w:name="card_tenure_to_dt"/>
      <w:r w:rsidR="00E61845" w:rsidRPr="00E61845">
        <w:rPr>
          <w:sz w:val="28"/>
          <w:szCs w:val="28"/>
        </w:rPr>
        <w:t>&lt;card_tenure_to_dt&gt;</w:t>
      </w:r>
      <w:bookmarkEnd w:id="11"/>
      <w:r w:rsidR="00F17519" w:rsidRPr="00984DF4">
        <w:rPr>
          <w:sz w:val="28"/>
          <w:szCs w:val="28"/>
        </w:rPr>
        <w:t xml:space="preserve"> </w:t>
      </w:r>
      <w:r w:rsidR="00F17519" w:rsidRPr="00F02D90">
        <w:rPr>
          <w:sz w:val="28"/>
          <w:szCs w:val="28"/>
        </w:rPr>
        <w:t xml:space="preserve">г. по адресу: </w:t>
      </w:r>
      <w:bookmarkStart w:id="12" w:name="full_address"/>
      <w:r w:rsidR="00F17519" w:rsidRPr="00B54DFB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full</w:t>
      </w:r>
      <w:r w:rsidR="00F17519" w:rsidRPr="001C5253">
        <w:rPr>
          <w:sz w:val="28"/>
          <w:szCs w:val="28"/>
        </w:rPr>
        <w:t>_</w:t>
      </w:r>
      <w:r w:rsidR="00F17519">
        <w:rPr>
          <w:sz w:val="28"/>
          <w:szCs w:val="28"/>
          <w:lang w:val="en-US"/>
        </w:rPr>
        <w:t>address</w:t>
      </w:r>
      <w:r w:rsidR="00F17519" w:rsidRPr="00B54DFB">
        <w:rPr>
          <w:sz w:val="28"/>
          <w:szCs w:val="28"/>
        </w:rPr>
        <w:t>&gt;</w:t>
      </w:r>
      <w:bookmarkEnd w:id="12"/>
      <w:r w:rsidR="00F17519">
        <w:rPr>
          <w:sz w:val="28"/>
          <w:szCs w:val="28"/>
        </w:rPr>
        <w:t xml:space="preserve">, </w:t>
      </w:r>
      <w:bookmarkStart w:id="13" w:name="post"/>
      <w:r w:rsidR="00F17519" w:rsidRPr="00B54DFB">
        <w:rPr>
          <w:sz w:val="28"/>
          <w:szCs w:val="28"/>
        </w:rPr>
        <w:t>&lt;</w:t>
      </w:r>
      <w:r w:rsidR="00F17519">
        <w:rPr>
          <w:sz w:val="28"/>
          <w:szCs w:val="28"/>
          <w:lang w:val="en-US"/>
        </w:rPr>
        <w:t>post</w:t>
      </w:r>
      <w:r w:rsidR="00F17519" w:rsidRPr="00B54DFB">
        <w:rPr>
          <w:sz w:val="28"/>
          <w:szCs w:val="28"/>
        </w:rPr>
        <w:t>&gt;</w:t>
      </w:r>
      <w:bookmarkEnd w:id="13"/>
      <w:r w:rsidR="00F17519" w:rsidRPr="00F02D90">
        <w:rPr>
          <w:sz w:val="28"/>
          <w:szCs w:val="28"/>
        </w:rPr>
        <w:t>.</w:t>
      </w: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C53806" w:rsidRDefault="009D0C47" w:rsidP="00C53806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Начальник УМД</w:t>
      </w:r>
      <w:r w:rsidR="00514E39">
        <w:rPr>
          <w:sz w:val="28"/>
          <w:szCs w:val="28"/>
        </w:rPr>
        <w:t xml:space="preserve"> </w:t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 w:rsidR="00514E39">
        <w:rPr>
          <w:sz w:val="28"/>
          <w:szCs w:val="28"/>
        </w:rPr>
        <w:tab/>
      </w:r>
      <w:r>
        <w:rPr>
          <w:sz w:val="28"/>
          <w:szCs w:val="28"/>
        </w:rPr>
        <w:t xml:space="preserve">            Л. И. Наумова</w:t>
      </w:r>
    </w:p>
    <w:p w:rsidR="00C53806" w:rsidRDefault="00C53806" w:rsidP="00C53806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55"/>
    <w:rsid w:val="000124A6"/>
    <w:rsid w:val="0003248D"/>
    <w:rsid w:val="000408C5"/>
    <w:rsid w:val="00052077"/>
    <w:rsid w:val="00062CDE"/>
    <w:rsid w:val="00081FDD"/>
    <w:rsid w:val="00084E49"/>
    <w:rsid w:val="000938B6"/>
    <w:rsid w:val="000C33A2"/>
    <w:rsid w:val="000C4E88"/>
    <w:rsid w:val="000D1E88"/>
    <w:rsid w:val="000D46E5"/>
    <w:rsid w:val="0014636C"/>
    <w:rsid w:val="001A3BB1"/>
    <w:rsid w:val="001A50A7"/>
    <w:rsid w:val="001B1AB1"/>
    <w:rsid w:val="001C0EC3"/>
    <w:rsid w:val="001C26BA"/>
    <w:rsid w:val="001C3CC4"/>
    <w:rsid w:val="001D1143"/>
    <w:rsid w:val="001D6345"/>
    <w:rsid w:val="001D7937"/>
    <w:rsid w:val="001F09F5"/>
    <w:rsid w:val="002037D2"/>
    <w:rsid w:val="00224899"/>
    <w:rsid w:val="00225292"/>
    <w:rsid w:val="00235A2B"/>
    <w:rsid w:val="00255584"/>
    <w:rsid w:val="00275FE0"/>
    <w:rsid w:val="002922FA"/>
    <w:rsid w:val="002F4726"/>
    <w:rsid w:val="00306726"/>
    <w:rsid w:val="00307D27"/>
    <w:rsid w:val="00323A0F"/>
    <w:rsid w:val="00335348"/>
    <w:rsid w:val="00345206"/>
    <w:rsid w:val="0038014E"/>
    <w:rsid w:val="003823B6"/>
    <w:rsid w:val="00386338"/>
    <w:rsid w:val="003A1172"/>
    <w:rsid w:val="003E4B65"/>
    <w:rsid w:val="003E6283"/>
    <w:rsid w:val="003F2D1D"/>
    <w:rsid w:val="0041009C"/>
    <w:rsid w:val="00423382"/>
    <w:rsid w:val="004642A3"/>
    <w:rsid w:val="00493D07"/>
    <w:rsid w:val="004E6207"/>
    <w:rsid w:val="004F451A"/>
    <w:rsid w:val="00507F59"/>
    <w:rsid w:val="00513062"/>
    <w:rsid w:val="00514E39"/>
    <w:rsid w:val="00533EB1"/>
    <w:rsid w:val="00562FD5"/>
    <w:rsid w:val="00563F9B"/>
    <w:rsid w:val="005652FD"/>
    <w:rsid w:val="00571090"/>
    <w:rsid w:val="0058521B"/>
    <w:rsid w:val="00585A79"/>
    <w:rsid w:val="00594DAA"/>
    <w:rsid w:val="005A375A"/>
    <w:rsid w:val="005F4ED3"/>
    <w:rsid w:val="00610C39"/>
    <w:rsid w:val="00624097"/>
    <w:rsid w:val="00650C37"/>
    <w:rsid w:val="0065576D"/>
    <w:rsid w:val="006726A4"/>
    <w:rsid w:val="0068327A"/>
    <w:rsid w:val="00684845"/>
    <w:rsid w:val="00686D73"/>
    <w:rsid w:val="006D3F4C"/>
    <w:rsid w:val="006E7A68"/>
    <w:rsid w:val="00713289"/>
    <w:rsid w:val="00724AAD"/>
    <w:rsid w:val="00742488"/>
    <w:rsid w:val="007B5D42"/>
    <w:rsid w:val="00803F1F"/>
    <w:rsid w:val="008049D1"/>
    <w:rsid w:val="00805875"/>
    <w:rsid w:val="00842100"/>
    <w:rsid w:val="00861DC7"/>
    <w:rsid w:val="00884255"/>
    <w:rsid w:val="00896B28"/>
    <w:rsid w:val="008B3878"/>
    <w:rsid w:val="008C4B01"/>
    <w:rsid w:val="008D61A8"/>
    <w:rsid w:val="008F70CD"/>
    <w:rsid w:val="00915CF5"/>
    <w:rsid w:val="0092343D"/>
    <w:rsid w:val="00950F6D"/>
    <w:rsid w:val="00970244"/>
    <w:rsid w:val="00971BB5"/>
    <w:rsid w:val="00973988"/>
    <w:rsid w:val="009821C2"/>
    <w:rsid w:val="00984DF4"/>
    <w:rsid w:val="00997F17"/>
    <w:rsid w:val="009C6875"/>
    <w:rsid w:val="009D0C47"/>
    <w:rsid w:val="009F261F"/>
    <w:rsid w:val="00A60AFD"/>
    <w:rsid w:val="00A63FEF"/>
    <w:rsid w:val="00A66B93"/>
    <w:rsid w:val="00A93AD5"/>
    <w:rsid w:val="00A9749E"/>
    <w:rsid w:val="00A97523"/>
    <w:rsid w:val="00AA5702"/>
    <w:rsid w:val="00AD0164"/>
    <w:rsid w:val="00B3215D"/>
    <w:rsid w:val="00B44A21"/>
    <w:rsid w:val="00B542E1"/>
    <w:rsid w:val="00B54DFB"/>
    <w:rsid w:val="00B76314"/>
    <w:rsid w:val="00B92572"/>
    <w:rsid w:val="00BF7BDA"/>
    <w:rsid w:val="00C40DE0"/>
    <w:rsid w:val="00C44EF0"/>
    <w:rsid w:val="00C53806"/>
    <w:rsid w:val="00C67DEA"/>
    <w:rsid w:val="00C82C07"/>
    <w:rsid w:val="00CB53D0"/>
    <w:rsid w:val="00CE06CC"/>
    <w:rsid w:val="00D13F89"/>
    <w:rsid w:val="00D15AF5"/>
    <w:rsid w:val="00D62F39"/>
    <w:rsid w:val="00D63DDD"/>
    <w:rsid w:val="00D6583C"/>
    <w:rsid w:val="00D7780E"/>
    <w:rsid w:val="00D943D7"/>
    <w:rsid w:val="00DA3462"/>
    <w:rsid w:val="00DA7145"/>
    <w:rsid w:val="00DB390A"/>
    <w:rsid w:val="00DB4B83"/>
    <w:rsid w:val="00DC1249"/>
    <w:rsid w:val="00E03A72"/>
    <w:rsid w:val="00E13AF7"/>
    <w:rsid w:val="00E224A2"/>
    <w:rsid w:val="00E308C8"/>
    <w:rsid w:val="00E35D09"/>
    <w:rsid w:val="00E37453"/>
    <w:rsid w:val="00E4639B"/>
    <w:rsid w:val="00E614FB"/>
    <w:rsid w:val="00E61845"/>
    <w:rsid w:val="00E76E1D"/>
    <w:rsid w:val="00E913F1"/>
    <w:rsid w:val="00EA5826"/>
    <w:rsid w:val="00F02D90"/>
    <w:rsid w:val="00F17519"/>
    <w:rsid w:val="00F22DD4"/>
    <w:rsid w:val="00F30C5B"/>
    <w:rsid w:val="00F52C71"/>
    <w:rsid w:val="00F571DA"/>
    <w:rsid w:val="00F66F7D"/>
    <w:rsid w:val="00F80581"/>
    <w:rsid w:val="00F80E51"/>
    <w:rsid w:val="00FC7D87"/>
    <w:rsid w:val="00FD03D6"/>
    <w:rsid w:val="00FD172C"/>
    <w:rsid w:val="00FE6886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D2DF7-8FF7-4B78-BBE7-A18DB343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\Desktop\111\&#1064;&#1072;&#1073;&#1083;&#1086;&#1085;%20&#1093;&#1086;&#1076;&#1072;&#1090;&#1072;&#1081;&#1089;&#1090;&#107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F0390-E670-4359-B3C8-D29BF13C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ходатайство.dot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Алексей Руденко</dc:creator>
  <cp:keywords/>
  <cp:lastModifiedBy>Alexey</cp:lastModifiedBy>
  <cp:revision>2</cp:revision>
  <cp:lastPrinted>2013-09-11T05:40:00Z</cp:lastPrinted>
  <dcterms:created xsi:type="dcterms:W3CDTF">2018-11-03T16:51:00Z</dcterms:created>
  <dcterms:modified xsi:type="dcterms:W3CDTF">2018-11-03T16:51:00Z</dcterms:modified>
</cp:coreProperties>
</file>